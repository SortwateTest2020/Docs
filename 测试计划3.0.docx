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0EB8" w:rsidRDefault="00D90EB8">
      <w:pPr>
        <w:pStyle w:val="Projec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587B10">
        <w:rPr>
          <w:rFonts w:ascii="Arial" w:hAnsi="Arial" w:hint="eastAsia"/>
        </w:rPr>
        <w:t>&lt;</w:t>
      </w:r>
      <w:r w:rsidR="00587B10">
        <w:rPr>
          <w:rFonts w:ascii="Arial" w:hAnsi="Arial" w:hint="eastAsia"/>
        </w:rPr>
        <w:t>日</w:t>
      </w:r>
      <w:r w:rsidR="00587B10">
        <w:rPr>
          <w:rFonts w:hint="eastAsia"/>
        </w:rPr>
        <w:t>期计算器</w:t>
      </w:r>
      <w:r w:rsidR="00587B1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87B10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/>
    <w:p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D90EB8" w:rsidRDefault="00D90EB8">
      <w:pPr>
        <w:pStyle w:val="a4"/>
        <w:rPr>
          <w:sz w:val="28"/>
        </w:rPr>
      </w:pPr>
    </w:p>
    <w:p w:rsidR="00D90EB8" w:rsidRDefault="00D90EB8">
      <w:pPr>
        <w:pStyle w:val="InfoBlue"/>
        <w:sectPr w:rsidR="00D90EB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>
        <w:tc>
          <w:tcPr>
            <w:tcW w:w="2304" w:type="dxa"/>
          </w:tcPr>
          <w:p w:rsidR="00D90EB8" w:rsidRDefault="00587B10">
            <w:pPr>
              <w:pStyle w:val="Tabletext"/>
            </w:pPr>
            <w:r>
              <w:rPr>
                <w:rFonts w:hint="eastAsia"/>
              </w:rPr>
              <w:t>19</w:t>
            </w:r>
            <w:r w:rsidR="00D90EB8">
              <w:rPr>
                <w:rFonts w:ascii="Times New Roman"/>
              </w:rPr>
              <w:t>/</w:t>
            </w:r>
            <w:r>
              <w:rPr>
                <w:rFonts w:hint="eastAsia"/>
              </w:rPr>
              <w:t>4</w:t>
            </w:r>
            <w:r w:rsidR="00D90EB8"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  <w:r>
              <w:t>&lt;</w:t>
            </w:r>
            <w:r w:rsidR="00587B10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:rsidR="00D90EB8" w:rsidRDefault="00587B10">
            <w:pPr>
              <w:pStyle w:val="Tabletext"/>
            </w:pPr>
            <w:r>
              <w:rPr>
                <w:rFonts w:ascii="Times New Roman" w:hint="eastAsia"/>
              </w:rPr>
              <w:t>填写文档</w:t>
            </w:r>
          </w:p>
        </w:tc>
        <w:tc>
          <w:tcPr>
            <w:tcW w:w="2304" w:type="dxa"/>
          </w:tcPr>
          <w:p w:rsidR="00D90EB8" w:rsidRDefault="00587B10">
            <w:pPr>
              <w:pStyle w:val="Tabletext"/>
            </w:pPr>
            <w:r>
              <w:rPr>
                <w:rFonts w:ascii="Times New Roman" w:hint="eastAsia"/>
              </w:rPr>
              <w:t>周欣仪</w:t>
            </w: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  <w:tr w:rsidR="00D90EB8"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:rsidR="00D90EB8" w:rsidRDefault="00D90EB8">
            <w:pPr>
              <w:pStyle w:val="Tabletext"/>
            </w:pPr>
          </w:p>
        </w:tc>
      </w:tr>
    </w:tbl>
    <w:p w:rsidR="00D90EB8" w:rsidRDefault="00D90EB8"/>
    <w:p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_Toc498923545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4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_Toc498923546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_Toc498923549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30"/>
        <w:tabs>
          <w:tab w:val="left" w:pos="1600"/>
        </w:tabs>
        <w:rPr>
          <w:noProof/>
        </w:rPr>
      </w:pPr>
      <w:r>
        <w:rPr>
          <w:noProof/>
        </w:rPr>
        <w:t>3.1.2</w:t>
      </w:r>
      <w:r>
        <w:rPr>
          <w:noProof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_Toc498923551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_Toc498923562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_Toc498923563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_Toc498923564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_Toc498923567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</w:rPr>
        <w:tab/>
      </w:r>
      <w:r>
        <w:rPr>
          <w:rFonts w:hint="eastAsia"/>
          <w:noProof/>
        </w:rPr>
        <w:t>测试模型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_Toc498923568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6.2</w:t>
      </w:r>
      <w:r>
        <w:rPr>
          <w:noProof/>
        </w:rPr>
        <w:tab/>
      </w:r>
      <w:r>
        <w:rPr>
          <w:rFonts w:hint="eastAsia"/>
          <w:noProof/>
        </w:rPr>
        <w:t>测试日志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_Toc498923569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6.3</w:t>
      </w:r>
      <w:r>
        <w:rPr>
          <w:noProof/>
        </w:rPr>
        <w:tab/>
      </w:r>
      <w:r>
        <w:rPr>
          <w:rFonts w:hint="eastAsia"/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_Toc498923570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 A</w:t>
      </w:r>
      <w:r>
        <w:rPr>
          <w:rFonts w:hint="eastAsia"/>
          <w:noProof/>
        </w:rPr>
        <w:t>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_Toc498923571 \h </w:instrText>
      </w:r>
      <w:r>
        <w:rPr>
          <w:noProof/>
        </w:rPr>
      </w:r>
      <w:r>
        <w:rPr>
          <w:noProof/>
        </w:rPr>
        <w:fldChar w:fldCharType="separate"/>
      </w:r>
      <w:r w:rsidR="00017FED">
        <w:rPr>
          <w:noProof/>
        </w:rPr>
        <w:t>5</w:t>
      </w:r>
      <w:r>
        <w:rPr>
          <w:noProof/>
        </w:rPr>
        <w:fldChar w:fldCharType="end"/>
      </w:r>
    </w:p>
    <w:p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87B10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:rsidR="00D90EB8" w:rsidRDefault="00D90EB8">
      <w:pPr>
        <w:pStyle w:val="1"/>
        <w:numPr>
          <w:ilvl w:val="0"/>
          <w:numId w:val="3"/>
        </w:numPr>
      </w:pPr>
      <w:bookmarkStart w:id="0" w:name="_Toc498923542"/>
      <w:r>
        <w:rPr>
          <w:rFonts w:hint="eastAsia"/>
        </w:rPr>
        <w:t>简介</w:t>
      </w:r>
      <w:bookmarkEnd w:id="0"/>
    </w:p>
    <w:p w:rsidR="00D90EB8" w:rsidRDefault="00D90EB8">
      <w:pPr>
        <w:pStyle w:val="2"/>
        <w:numPr>
          <w:ilvl w:val="1"/>
          <w:numId w:val="3"/>
        </w:numPr>
      </w:pPr>
      <w:bookmarkStart w:id="1" w:name="_Toc498923543"/>
      <w:r>
        <w:rPr>
          <w:rFonts w:hint="eastAsia"/>
        </w:rPr>
        <w:t>目的</w:t>
      </w:r>
      <w:bookmarkEnd w:id="1"/>
    </w:p>
    <w:p w:rsidR="00587B10" w:rsidRDefault="00D90EB8" w:rsidP="00587B10">
      <w:pPr>
        <w:pStyle w:val="a9"/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SUBJECT  \* MERGEFORMAT </w:instrText>
      </w:r>
      <w:r>
        <w:rPr>
          <w:rFonts w:ascii="Times New Roman"/>
        </w:rPr>
        <w:fldChar w:fldCharType="separate"/>
      </w:r>
      <w:r w:rsidR="00587B10">
        <w:rPr>
          <w:rFonts w:ascii="Times New Roman" w:hint="eastAsia"/>
        </w:rPr>
        <w:t>&lt;</w:t>
      </w:r>
      <w:r w:rsidR="00587B10">
        <w:rPr>
          <w:rFonts w:ascii="Times New Roman" w:hint="eastAsia"/>
        </w:rPr>
        <w:t>日期计算器</w:t>
      </w:r>
      <w:r w:rsidR="00587B10">
        <w:rPr>
          <w:rFonts w:ascii="Times New Roman" w:hint="eastAsia"/>
        </w:rPr>
        <w:t>&gt;</w:t>
      </w:r>
      <w:r>
        <w:rPr>
          <w:rFonts w:ascii="Times New Roman"/>
        </w:rPr>
        <w:fldChar w:fldCharType="end"/>
      </w:r>
      <w:r>
        <w:rPr>
          <w:rFonts w:ascii="Times New Roman"/>
        </w:rPr>
        <w:t xml:space="preserve"> </w:t>
      </w:r>
      <w:r>
        <w:rPr>
          <w:rFonts w:hint="eastAsia"/>
        </w:rPr>
        <w:t>的这一“测试计划”文档有助于实现以下目标：</w:t>
      </w:r>
    </w:p>
    <w:p w:rsidR="00587B10" w:rsidRDefault="00587B10" w:rsidP="00587B10">
      <w:pPr>
        <w:pStyle w:val="a9"/>
      </w:pPr>
      <w:r>
        <w:rPr>
          <w:rFonts w:hint="eastAsia"/>
        </w:rPr>
        <w:t>明确现有的功能和项目信息</w:t>
      </w:r>
    </w:p>
    <w:p w:rsidR="00587B10" w:rsidRPr="00587B10" w:rsidRDefault="00587B10" w:rsidP="00587B10">
      <w:pPr>
        <w:pStyle w:val="a9"/>
      </w:pPr>
      <w:r>
        <w:rPr>
          <w:rFonts w:hint="eastAsia"/>
        </w:rPr>
        <w:t>列出可采用的测试策略</w:t>
      </w:r>
    </w:p>
    <w:p w:rsidR="00D90EB8" w:rsidRDefault="00D90EB8">
      <w:pPr>
        <w:pStyle w:val="2"/>
        <w:tabs>
          <w:tab w:val="num" w:pos="360"/>
        </w:tabs>
      </w:pPr>
      <w:bookmarkStart w:id="2" w:name="_Toc498923544"/>
      <w:r>
        <w:rPr>
          <w:rFonts w:hint="eastAsia"/>
        </w:rPr>
        <w:t>背景</w:t>
      </w:r>
      <w:bookmarkEnd w:id="2"/>
    </w:p>
    <w:p w:rsidR="00B83B04" w:rsidRDefault="00B83B04" w:rsidP="00B83B04">
      <w:pPr>
        <w:ind w:leftChars="360" w:left="720"/>
      </w:pPr>
      <w:r>
        <w:rPr>
          <w:rFonts w:hint="eastAsia"/>
        </w:rPr>
        <w:t>此次的软件是一个日期计算器，用户通过此计算器可进行日期相关的计算。</w:t>
      </w:r>
    </w:p>
    <w:p w:rsidR="00B83B04" w:rsidRDefault="00B83B04" w:rsidP="00B83B04">
      <w:pPr>
        <w:ind w:leftChars="360" w:left="720"/>
      </w:pPr>
      <w:r>
        <w:rPr>
          <w:rFonts w:hint="eastAsia"/>
        </w:rPr>
        <w:t>用户输入一个日期和一个数字x，计算器将计算该日期x天后的日期。</w:t>
      </w:r>
    </w:p>
    <w:p w:rsidR="00B83B04" w:rsidRDefault="00B83B04" w:rsidP="00B83B04">
      <w:pPr>
        <w:ind w:leftChars="360" w:left="720"/>
      </w:pPr>
      <w:r>
        <w:rPr>
          <w:rFonts w:hint="eastAsia"/>
        </w:rPr>
        <w:t>用户输入两个日期，计算器将计算两个日期相差的天数。</w:t>
      </w:r>
    </w:p>
    <w:p w:rsidR="00B83B04" w:rsidRPr="00B83B04" w:rsidRDefault="00B83B04" w:rsidP="00B83B04">
      <w:pPr>
        <w:ind w:leftChars="360" w:left="720"/>
      </w:pPr>
      <w:r>
        <w:rPr>
          <w:rFonts w:hint="eastAsia"/>
        </w:rPr>
        <w:t>使用Night</w:t>
      </w:r>
      <w:r>
        <w:t xml:space="preserve"> </w:t>
      </w:r>
      <w:r>
        <w:rPr>
          <w:rFonts w:hint="eastAsia"/>
        </w:rPr>
        <w:t>watcher，选用边界值和等价类两种方法进行白盒测试。</w:t>
      </w:r>
    </w:p>
    <w:p w:rsidR="00D90EB8" w:rsidRDefault="00D90EB8">
      <w:pPr>
        <w:pStyle w:val="2"/>
        <w:tabs>
          <w:tab w:val="num" w:pos="360"/>
        </w:tabs>
      </w:pPr>
      <w:bookmarkStart w:id="3" w:name="_Toc498923545"/>
      <w:r>
        <w:rPr>
          <w:rFonts w:hint="eastAsia"/>
        </w:rPr>
        <w:t>范围</w:t>
      </w:r>
      <w:bookmarkEnd w:id="3"/>
    </w:p>
    <w:p w:rsidR="00D90EB8" w:rsidRDefault="00B83B04" w:rsidP="00017FED">
      <w:pPr>
        <w:pStyle w:val="2"/>
        <w:numPr>
          <w:ilvl w:val="0"/>
          <w:numId w:val="0"/>
        </w:numPr>
      </w:pPr>
      <w:r>
        <w:rPr>
          <w:rFonts w:hint="eastAsia"/>
        </w:rPr>
        <w:t>此次测试是功能性测试，主要检查是否能准确得到正确的输出（日期相关计算结果）</w:t>
      </w:r>
    </w:p>
    <w:p w:rsidR="00D90EB8" w:rsidRDefault="00D90EB8" w:rsidP="00587B10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587B10">
            <w:pPr>
              <w:pStyle w:val="12"/>
            </w:pPr>
            <w:r>
              <w:rPr>
                <w:rFonts w:hAnsi="Wingdings"/>
              </w:rPr>
              <w:sym w:font="Wingdings" w:char="F06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587B10">
              <w:rPr>
                <w:rFonts w:hAnsi="Wingdings"/>
                <w:lang w:val="en-US"/>
              </w:rPr>
              <w:sym w:font="Wingdings" w:char="F06E"/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  <w:tr w:rsidR="00D90EB8" w:rsidTr="00587B10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B83B04">
            <w:pPr>
              <w:pStyle w:val="12"/>
            </w:pPr>
            <w:r>
              <w:rPr>
                <w:rFonts w:hAnsi="Wingdings"/>
              </w:rPr>
              <w:sym w:font="Wingdings" w:char="F06E"/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</w:p>
        </w:tc>
      </w:tr>
    </w:tbl>
    <w:p w:rsidR="00D90EB8" w:rsidRDefault="00D90EB8" w:rsidP="00587B10">
      <w:pPr>
        <w:pStyle w:val="1"/>
        <w:numPr>
          <w:ilvl w:val="0"/>
          <w:numId w:val="0"/>
        </w:numPr>
      </w:pPr>
      <w:r>
        <w:br w:type="page"/>
      </w:r>
      <w:bookmarkStart w:id="4" w:name="_Toc498923547"/>
      <w:r>
        <w:rPr>
          <w:rFonts w:hint="eastAsia"/>
        </w:rPr>
        <w:lastRenderedPageBreak/>
        <w:t>测试需求</w:t>
      </w:r>
      <w:bookmarkEnd w:id="4"/>
    </w:p>
    <w:p w:rsidR="00D90EB8" w:rsidRDefault="00D90EB8">
      <w:pPr>
        <w:pStyle w:val="a9"/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p w:rsidR="00B83B04" w:rsidRDefault="00B83B04" w:rsidP="00B83B04">
      <w:r>
        <w:rPr>
          <w:rFonts w:hint="eastAsia"/>
        </w:rPr>
        <w:t>软件功能分为两部分：</w:t>
      </w:r>
    </w:p>
    <w:p w:rsidR="00B83B04" w:rsidRPr="00B83B04" w:rsidRDefault="00B83B04" w:rsidP="00B83B04">
      <w:r>
        <w:rPr>
          <w:rFonts w:hint="eastAsia"/>
        </w:rPr>
        <w:t>第一部分是</w:t>
      </w:r>
      <w:r w:rsidRPr="00B83B04">
        <w:rPr>
          <w:rFonts w:hint="eastAsia"/>
        </w:rPr>
        <w:t>计算几天后的日期</w:t>
      </w:r>
      <w:r w:rsidR="00947B22">
        <w:rPr>
          <w:rFonts w:hint="eastAsia"/>
        </w:rPr>
        <w:t>，</w:t>
      </w:r>
      <w:r>
        <w:rPr>
          <w:rFonts w:hint="eastAsia"/>
        </w:rPr>
        <w:t>第二部分是</w:t>
      </w:r>
      <w:r w:rsidRPr="00B83B04">
        <w:rPr>
          <w:rFonts w:hint="eastAsia"/>
        </w:rPr>
        <w:t>计算日期差</w:t>
      </w:r>
      <w:r w:rsidR="00947B22">
        <w:rPr>
          <w:rFonts w:hint="eastAsia"/>
        </w:rPr>
        <w:t>。均进行功能性测试。</w:t>
      </w:r>
    </w:p>
    <w:p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5" w:name="_Toc498923548"/>
      <w:r>
        <w:rPr>
          <w:rFonts w:hint="eastAsia"/>
        </w:rPr>
        <w:lastRenderedPageBreak/>
        <w:t>测试策略</w:t>
      </w:r>
      <w:bookmarkEnd w:id="5"/>
    </w:p>
    <w:p w:rsidR="00947B22" w:rsidRDefault="00947B22" w:rsidP="00947B22">
      <w:r>
        <w:rPr>
          <w:rFonts w:hint="eastAsia"/>
        </w:rPr>
        <w:t>针对第一部分四个输入：年、月、日、天数，均进行健壮的单缺陷测试和一般等价类测试</w:t>
      </w:r>
    </w:p>
    <w:p w:rsidR="00E7069A" w:rsidRPr="00E7069A" w:rsidRDefault="00E7069A" w:rsidP="00947B22">
      <w:r>
        <w:rPr>
          <w:rFonts w:hint="eastAsia"/>
        </w:rPr>
        <w:t>针对第二部分六个输入：起始日期的年月日，结束日期的年月日，均进行健壮的单缺陷测试和一般等价类测试。</w:t>
      </w:r>
    </w:p>
    <w:p w:rsidR="009418C4" w:rsidRPr="009418C4" w:rsidRDefault="009418C4" w:rsidP="00947B22">
      <w:pPr>
        <w:pStyle w:val="a9"/>
      </w:pPr>
    </w:p>
    <w:p w:rsidR="00D90EB8" w:rsidRDefault="00D90EB8">
      <w:pPr>
        <w:pStyle w:val="2"/>
        <w:numPr>
          <w:ilvl w:val="1"/>
          <w:numId w:val="1"/>
        </w:numPr>
        <w:ind w:left="720" w:hanging="720"/>
      </w:pPr>
      <w:bookmarkStart w:id="6" w:name="_Toc498923549"/>
      <w:r>
        <w:rPr>
          <w:rFonts w:hint="eastAsia"/>
        </w:rPr>
        <w:t>测试类型</w:t>
      </w:r>
      <w:bookmarkEnd w:id="6"/>
    </w:p>
    <w:p w:rsidR="00D90EB8" w:rsidRDefault="00D90EB8">
      <w:pPr>
        <w:pStyle w:val="3"/>
        <w:numPr>
          <w:ilvl w:val="2"/>
          <w:numId w:val="1"/>
        </w:numPr>
      </w:pPr>
      <w:bookmarkStart w:id="7" w:name="_Toc498923551"/>
      <w:r>
        <w:rPr>
          <w:rFonts w:hint="eastAsia"/>
        </w:rPr>
        <w:t>功能测试</w:t>
      </w:r>
      <w:bookmarkEnd w:id="7"/>
    </w:p>
    <w:p w:rsidR="00D90EB8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E7069A" w:rsidRDefault="00E7069A">
            <w:pPr>
              <w:pStyle w:val="InfoBlue"/>
              <w:rPr>
                <w:i w:val="0"/>
                <w:color w:val="auto"/>
              </w:rPr>
            </w:pPr>
            <w:r w:rsidRPr="00E7069A">
              <w:rPr>
                <w:rFonts w:hint="eastAsia"/>
                <w:i w:val="0"/>
                <w:color w:val="auto"/>
              </w:rPr>
              <w:t>确保日期计算的正确性，对无效输入的筛查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int="eastAsia"/>
                <w:i w:val="0"/>
                <w:iCs/>
                <w:color w:val="auto"/>
              </w:rPr>
              <w:t>利用有效的和无效的数据来执行各个用例、用例流或功能，以核实以下内容：</w:t>
            </w:r>
          </w:p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ab/>
            </w:r>
            <w:r w:rsidRPr="00E7069A"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 w:rsidRPr="00E7069A">
              <w:rPr>
                <w:rFonts w:hint="eastAsia"/>
                <w:i w:val="0"/>
                <w:iCs/>
                <w:color w:val="auto"/>
              </w:rPr>
              <w:t>在使用有效数据时得到预期的结果。</w:t>
            </w:r>
          </w:p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ab/>
            </w:r>
            <w:r w:rsidRPr="00E7069A">
              <w:rPr>
                <w:rFonts w:ascii="Times New Roman"/>
                <w:i w:val="0"/>
                <w:iCs/>
                <w:color w:val="auto"/>
              </w:rPr>
              <w:t xml:space="preserve"> </w:t>
            </w:r>
            <w:r w:rsidRPr="00E7069A">
              <w:rPr>
                <w:rFonts w:hint="eastAsia"/>
                <w:i w:val="0"/>
                <w:iCs/>
                <w:color w:val="auto"/>
              </w:rPr>
              <w:t>在使用无效数据时显示相应的错误消息或警告消息。</w:t>
            </w:r>
          </w:p>
          <w:p w:rsidR="00D90EB8" w:rsidRDefault="00D90EB8">
            <w:pPr>
              <w:pStyle w:val="InfoBlue"/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 xml:space="preserve">  </w:t>
            </w:r>
            <w:r w:rsidRPr="00E7069A">
              <w:rPr>
                <w:i w:val="0"/>
                <w:iCs/>
                <w:color w:val="auto"/>
              </w:rPr>
              <w:tab/>
            </w:r>
            <w:r w:rsidRPr="00E7069A">
              <w:rPr>
                <w:rFonts w:hint="eastAsia"/>
                <w:i w:val="0"/>
                <w:iCs/>
                <w:color w:val="auto"/>
              </w:rPr>
              <w:t>各业务规则都得到了正确的应用。</w:t>
            </w:r>
          </w:p>
        </w:tc>
      </w:tr>
      <w:tr w:rsidR="00B4659A" w:rsidRPr="00E7069A">
        <w:trPr>
          <w:cantSplit/>
        </w:trPr>
        <w:tc>
          <w:tcPr>
            <w:tcW w:w="2211" w:type="dxa"/>
          </w:tcPr>
          <w:p w:rsidR="00D90EB8" w:rsidRPr="00E7069A" w:rsidRDefault="00D90EB8">
            <w:pPr>
              <w:pStyle w:val="12"/>
            </w:pPr>
            <w:r w:rsidRPr="00E7069A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E7069A" w:rsidRDefault="00D90EB8">
            <w:pPr>
              <w:pStyle w:val="InfoBlue"/>
              <w:rPr>
                <w:i w:val="0"/>
                <w:iCs/>
                <w:color w:val="auto"/>
              </w:rPr>
            </w:pPr>
            <w:r w:rsidRPr="00E7069A">
              <w:rPr>
                <w:rFonts w:hAnsi="Symbol"/>
                <w:color w:val="auto"/>
              </w:rPr>
              <w:sym w:font="Symbol" w:char="F0B7"/>
            </w:r>
            <w:r w:rsidRPr="00E7069A">
              <w:rPr>
                <w:rFonts w:ascii="Times New Roman"/>
                <w:color w:val="auto"/>
              </w:rPr>
              <w:t xml:space="preserve"> </w:t>
            </w:r>
            <w:r w:rsidRPr="00E7069A">
              <w:rPr>
                <w:rFonts w:ascii="Times New Roman"/>
                <w:i w:val="0"/>
                <w:iCs/>
                <w:color w:val="auto"/>
              </w:rPr>
              <w:t xml:space="preserve">  </w:t>
            </w:r>
            <w:r w:rsidRPr="00E7069A">
              <w:rPr>
                <w:rFonts w:ascii="Times New Roman"/>
                <w:i w:val="0"/>
                <w:iCs/>
                <w:color w:val="auto"/>
              </w:rPr>
              <w:tab/>
            </w:r>
            <w:r w:rsidRPr="00E7069A">
              <w:rPr>
                <w:rFonts w:hint="eastAsia"/>
                <w:i w:val="0"/>
                <w:iCs/>
                <w:color w:val="auto"/>
              </w:rPr>
              <w:t>所计划的测试已全部执行。</w:t>
            </w:r>
          </w:p>
          <w:p w:rsidR="00D90EB8" w:rsidRPr="00E7069A" w:rsidRDefault="00D90EB8">
            <w:pPr>
              <w:pStyle w:val="InfoBlue"/>
              <w:rPr>
                <w:color w:val="auto"/>
              </w:rPr>
            </w:pPr>
            <w:r w:rsidRPr="00E7069A">
              <w:rPr>
                <w:rFonts w:hAnsi="Symbol"/>
                <w:i w:val="0"/>
                <w:iCs/>
                <w:color w:val="auto"/>
              </w:rPr>
              <w:sym w:font="Symbol" w:char="F0B7"/>
            </w:r>
            <w:r w:rsidRPr="00E7069A">
              <w:rPr>
                <w:i w:val="0"/>
                <w:iCs/>
                <w:color w:val="auto"/>
              </w:rPr>
              <w:t xml:space="preserve">  </w:t>
            </w:r>
            <w:r w:rsidRPr="00E7069A">
              <w:rPr>
                <w:i w:val="0"/>
                <w:iCs/>
                <w:color w:val="auto"/>
              </w:rPr>
              <w:tab/>
              <w:t xml:space="preserve"> </w:t>
            </w:r>
            <w:r w:rsidRPr="00E7069A">
              <w:rPr>
                <w:rFonts w:hint="eastAsia"/>
                <w:i w:val="0"/>
                <w:iCs/>
                <w:color w:val="auto"/>
              </w:rPr>
              <w:t>所发现的缺陷已全部</w:t>
            </w:r>
            <w:r w:rsidR="00E7069A" w:rsidRPr="00E7069A">
              <w:rPr>
                <w:rFonts w:hint="eastAsia"/>
                <w:i w:val="0"/>
                <w:iCs/>
                <w:color w:val="auto"/>
              </w:rPr>
              <w:t>列出</w:t>
            </w:r>
            <w:r w:rsidRPr="00E7069A">
              <w:rPr>
                <w:rFonts w:hint="eastAsia"/>
                <w:i w:val="0"/>
                <w:iCs/>
                <w:color w:val="auto"/>
              </w:rPr>
              <w:t>。</w:t>
            </w:r>
          </w:p>
        </w:tc>
      </w:tr>
      <w:tr w:rsidR="00D90EB8">
        <w:trPr>
          <w:cantSplit/>
        </w:trPr>
        <w:tc>
          <w:tcPr>
            <w:tcW w:w="2211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E7069A" w:rsidRDefault="00E7069A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rFonts w:hint="eastAsia"/>
                <w:i w:val="0"/>
                <w:iCs/>
                <w:color w:val="auto"/>
              </w:rPr>
              <w:t>网页的正常运行</w:t>
            </w:r>
          </w:p>
        </w:tc>
      </w:tr>
    </w:tbl>
    <w:p w:rsidR="00D90EB8" w:rsidRDefault="00D90EB8">
      <w:pPr>
        <w:pStyle w:val="12"/>
      </w:pPr>
    </w:p>
    <w:p w:rsidR="007032EB" w:rsidRDefault="00510B10" w:rsidP="009418C4">
      <w:r>
        <w:t xml:space="preserve"> </w:t>
      </w:r>
      <w:r w:rsidR="007032EB">
        <w:rPr>
          <w:rFonts w:hint="eastAsia"/>
        </w:rPr>
        <w:t>一、</w:t>
      </w:r>
      <w:r w:rsidR="007032EB">
        <w:t>P</w:t>
      </w:r>
      <w:r w:rsidR="007032EB">
        <w:rPr>
          <w:rFonts w:hint="eastAsia"/>
        </w:rPr>
        <w:t>art1边界值</w:t>
      </w:r>
    </w:p>
    <w:p w:rsidR="009418C4" w:rsidRDefault="009418C4" w:rsidP="009418C4">
      <w:r>
        <w:rPr>
          <w:rFonts w:hint="eastAsia"/>
        </w:rPr>
        <w:t>测试过程中发现：</w:t>
      </w:r>
    </w:p>
    <w:p w:rsidR="009418C4" w:rsidRDefault="009418C4" w:rsidP="009418C4">
      <w:r>
        <w:rPr>
          <w:rFonts w:hint="eastAsia"/>
        </w:rPr>
        <w:t>整体来说数字过大会导致超出范围无法计算。</w:t>
      </w:r>
    </w:p>
    <w:p w:rsidR="009418C4" w:rsidRDefault="009418C4" w:rsidP="009418C4">
      <w:r>
        <w:rPr>
          <w:rFonts w:hint="eastAsia"/>
        </w:rPr>
        <w:t>对于年份：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[0，100），实际年份会变成1900+输入</w:t>
      </w:r>
    </w:p>
    <w:p w:rsidR="009418C4" w:rsidRDefault="009418C4" w:rsidP="009418C4">
      <w:pPr>
        <w:ind w:leftChars="100" w:left="200"/>
      </w:pPr>
      <w:r>
        <w:t>[100</w:t>
      </w:r>
      <w:r>
        <w:rPr>
          <w:rFonts w:hint="eastAsia"/>
        </w:rPr>
        <w:t>，2</w:t>
      </w:r>
      <w:r>
        <w:t>7</w:t>
      </w:r>
      <w:r>
        <w:rPr>
          <w:rFonts w:hint="eastAsia"/>
        </w:rPr>
        <w:t>00</w:t>
      </w:r>
      <w:r>
        <w:t>0</w:t>
      </w:r>
      <w:r>
        <w:rPr>
          <w:rFonts w:hint="eastAsia"/>
        </w:rPr>
        <w:t>0左右，正常输入范围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&gt;上限，</w:t>
      </w:r>
      <w:r>
        <w:t>N</w:t>
      </w:r>
      <w:r>
        <w:rPr>
          <w:rFonts w:hint="eastAsia"/>
        </w:rPr>
        <w:t>aN</w:t>
      </w:r>
    </w:p>
    <w:p w:rsidR="009418C4" w:rsidRPr="00B21CCF" w:rsidRDefault="009418C4" w:rsidP="009418C4">
      <w:pPr>
        <w:ind w:leftChars="100" w:left="200"/>
      </w:pPr>
      <w:r w:rsidRPr="00B21CCF">
        <w:rPr>
          <w:rFonts w:hint="eastAsia"/>
        </w:rPr>
        <w:t>本来年份单缺陷假设，因为发现输入100时产生分界，所以增加两个</w:t>
      </w:r>
      <w:r w:rsidR="00B21CCF" w:rsidRPr="00B21CCF">
        <w:rPr>
          <w:rFonts w:hint="eastAsia"/>
        </w:rPr>
        <w:t>case</w:t>
      </w:r>
    </w:p>
    <w:p w:rsidR="009418C4" w:rsidRDefault="009418C4" w:rsidP="009418C4">
      <w:r>
        <w:rPr>
          <w:rFonts w:hint="eastAsia"/>
        </w:rPr>
        <w:t>对于月份：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[</w:t>
      </w:r>
      <w:r>
        <w:t>1,12]</w:t>
      </w:r>
      <w:r>
        <w:rPr>
          <w:rFonts w:hint="eastAsia"/>
        </w:rPr>
        <w:t>是正常范围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选择对于0，13超出范围的部分进行健壮测试</w:t>
      </w:r>
    </w:p>
    <w:p w:rsidR="009418C4" w:rsidRDefault="009418C4" w:rsidP="009418C4">
      <w:r>
        <w:rPr>
          <w:rFonts w:hint="eastAsia"/>
        </w:rPr>
        <w:t>对于日：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[</w:t>
      </w:r>
      <w:r>
        <w:t>1,28]</w:t>
      </w:r>
      <w:r>
        <w:rPr>
          <w:rFonts w:hint="eastAsia"/>
        </w:rPr>
        <w:t>是对所有月份正常的日期；</w:t>
      </w:r>
    </w:p>
    <w:p w:rsidR="009418C4" w:rsidRDefault="009418C4" w:rsidP="009418C4">
      <w:pPr>
        <w:ind w:leftChars="100" w:left="200"/>
      </w:pPr>
      <w:r>
        <w:rPr>
          <w:rFonts w:hint="eastAsia"/>
        </w:rPr>
        <w:t>测试输入超出该月份天数的日期；</w:t>
      </w:r>
    </w:p>
    <w:p w:rsidR="009418C4" w:rsidRDefault="009418C4" w:rsidP="009418C4">
      <w:r>
        <w:rPr>
          <w:rFonts w:hint="eastAsia"/>
        </w:rPr>
        <w:t>对于天数：</w:t>
      </w:r>
    </w:p>
    <w:p w:rsidR="009418C4" w:rsidRPr="00154EA6" w:rsidRDefault="009418C4" w:rsidP="009418C4">
      <w:r>
        <w:rPr>
          <w:rFonts w:hint="eastAsia"/>
        </w:rPr>
        <w:t xml:space="preserve"> 正负均可，绝对值随起始日期有上下限</w:t>
      </w:r>
    </w:p>
    <w:tbl>
      <w:tblPr>
        <w:tblStyle w:val="af3"/>
        <w:tblW w:w="9215" w:type="dxa"/>
        <w:tblInd w:w="-289" w:type="dxa"/>
        <w:tblLook w:val="04A0" w:firstRow="1" w:lastRow="0" w:firstColumn="1" w:lastColumn="0" w:noHBand="0" w:noVBand="1"/>
      </w:tblPr>
      <w:tblGrid>
        <w:gridCol w:w="1897"/>
        <w:gridCol w:w="1202"/>
        <w:gridCol w:w="1397"/>
        <w:gridCol w:w="901"/>
        <w:gridCol w:w="1473"/>
        <w:gridCol w:w="2345"/>
      </w:tblGrid>
      <w:tr w:rsidR="00763EDE" w:rsidTr="00763EDE">
        <w:trPr>
          <w:trHeight w:val="293"/>
        </w:trPr>
        <w:tc>
          <w:tcPr>
            <w:tcW w:w="1897" w:type="dxa"/>
          </w:tcPr>
          <w:p w:rsidR="00763EDE" w:rsidRDefault="00763EDE" w:rsidP="00763EDE">
            <w:r>
              <w:rPr>
                <w:rFonts w:hint="eastAsia"/>
              </w:rPr>
              <w:t>测试编号</w:t>
            </w:r>
          </w:p>
        </w:tc>
        <w:tc>
          <w:tcPr>
            <w:tcW w:w="1202" w:type="dxa"/>
          </w:tcPr>
          <w:p w:rsidR="00763EDE" w:rsidRDefault="00763EDE" w:rsidP="00763EDE">
            <w:r>
              <w:rPr>
                <w:rFonts w:hint="eastAsia"/>
              </w:rPr>
              <w:t>年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月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日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天数</w:t>
            </w:r>
          </w:p>
        </w:tc>
        <w:tc>
          <w:tcPr>
            <w:tcW w:w="2345" w:type="dxa"/>
          </w:tcPr>
          <w:p w:rsidR="00763EDE" w:rsidRDefault="00763EDE" w:rsidP="00763EDE">
            <w:r>
              <w:rPr>
                <w:rFonts w:hint="eastAsia"/>
              </w:rPr>
              <w:t>预期</w:t>
            </w:r>
          </w:p>
        </w:tc>
      </w:tr>
      <w:tr w:rsidR="00763EDE" w:rsidTr="00763EDE">
        <w:trPr>
          <w:trHeight w:val="617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100025567</w:t>
            </w:r>
          </w:p>
        </w:tc>
        <w:tc>
          <w:tcPr>
            <w:tcW w:w="2345" w:type="dxa"/>
          </w:tcPr>
          <w:p w:rsidR="00763EDE" w:rsidRDefault="00763EDE" w:rsidP="00763EDE">
            <w:r w:rsidRPr="001F2FE5">
              <w:t>275760</w:t>
            </w:r>
            <w:r w:rsidRPr="001F2FE5">
              <w:t>年</w:t>
            </w:r>
            <w:r w:rsidRPr="001F2FE5">
              <w:t>9</w:t>
            </w:r>
            <w:r w:rsidRPr="001F2FE5">
              <w:t>月</w:t>
            </w:r>
            <w:r w:rsidRPr="001F2FE5">
              <w:t>12</w:t>
            </w:r>
            <w:r w:rsidRPr="001F2FE5">
              <w:t>日星期五</w:t>
            </w:r>
          </w:p>
        </w:tc>
      </w:tr>
      <w:tr w:rsidR="00763EDE" w:rsidRPr="00C32118" w:rsidTr="00763EDE">
        <w:trPr>
          <w:trHeight w:val="910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100025570</w:t>
            </w:r>
          </w:p>
        </w:tc>
        <w:tc>
          <w:tcPr>
            <w:tcW w:w="2345" w:type="dxa"/>
          </w:tcPr>
          <w:p w:rsidR="00763EDE" w:rsidRPr="00C32118" w:rsidRDefault="00763EDE" w:rsidP="00763EDE">
            <w:r w:rsidRPr="001F2FE5">
              <w:t>275760</w:t>
            </w:r>
            <w:r w:rsidRPr="001F2FE5">
              <w:t>年</w:t>
            </w:r>
            <w:r w:rsidRPr="001F2FE5">
              <w:t>9</w:t>
            </w:r>
            <w:r w:rsidRPr="001F2FE5">
              <w:t>月</w:t>
            </w:r>
            <w:r w:rsidRPr="001F2FE5">
              <w:t>1</w:t>
            </w:r>
            <w:r>
              <w:rPr>
                <w:rFonts w:hint="eastAsia"/>
              </w:rPr>
              <w:t>5</w:t>
            </w:r>
            <w:r w:rsidRPr="001F2FE5">
              <w:t>日星期</w:t>
            </w:r>
            <w:r>
              <w:rPr>
                <w:rFonts w:hint="eastAsia"/>
              </w:rPr>
              <w:t>一</w:t>
            </w:r>
          </w:p>
        </w:tc>
      </w:tr>
      <w:tr w:rsidR="00763EDE" w:rsidRPr="001F2FE5" w:rsidTr="00763EDE">
        <w:trPr>
          <w:trHeight w:val="602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100000000</w:t>
            </w:r>
          </w:p>
        </w:tc>
        <w:tc>
          <w:tcPr>
            <w:tcW w:w="2345" w:type="dxa"/>
          </w:tcPr>
          <w:p w:rsidR="00763EDE" w:rsidRPr="001F2FE5" w:rsidRDefault="00763EDE" w:rsidP="00763EDE">
            <w:r w:rsidRPr="001F2FE5">
              <w:rPr>
                <w:rFonts w:ascii="Segoe UI" w:hAnsi="Segoe UI" w:cs="Segoe UI"/>
                <w:shd w:val="clear" w:color="auto" w:fill="FFFFFF"/>
              </w:rPr>
              <w:t>275690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年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9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月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12</w:t>
            </w:r>
            <w:r w:rsidRPr="001F2FE5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63EDE" w:rsidRPr="00F1287F" w:rsidTr="00763EDE">
        <w:trPr>
          <w:trHeight w:val="602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4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 w:rsidRPr="00F1287F">
              <w:t>-99970000</w:t>
            </w:r>
          </w:p>
        </w:tc>
        <w:tc>
          <w:tcPr>
            <w:tcW w:w="2345" w:type="dxa"/>
          </w:tcPr>
          <w:p w:rsidR="00763EDE" w:rsidRPr="00F1287F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-271809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9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F1287F" w:rsidTr="00763EDE">
        <w:trPr>
          <w:trHeight w:val="617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5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-99900000</w:t>
            </w:r>
          </w:p>
        </w:tc>
        <w:tc>
          <w:tcPr>
            <w:tcW w:w="2345" w:type="dxa"/>
          </w:tcPr>
          <w:p w:rsidR="00763EDE" w:rsidRPr="00F1287F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-271617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F1287F" w:rsidTr="00763EDE">
        <w:trPr>
          <w:trHeight w:val="910"/>
        </w:trPr>
        <w:tc>
          <w:tcPr>
            <w:tcW w:w="1897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6</w:t>
            </w:r>
          </w:p>
        </w:tc>
        <w:tc>
          <w:tcPr>
            <w:tcW w:w="1202" w:type="dxa"/>
          </w:tcPr>
          <w:p w:rsidR="00763EDE" w:rsidRDefault="00763EDE" w:rsidP="00763EDE">
            <w:pPr>
              <w:tabs>
                <w:tab w:val="left" w:pos="889"/>
              </w:tabs>
            </w:pPr>
            <w:r>
              <w:rPr>
                <w:rFonts w:hint="eastAsia"/>
              </w:rPr>
              <w:t>1900</w:t>
            </w:r>
          </w:p>
        </w:tc>
        <w:tc>
          <w:tcPr>
            <w:tcW w:w="1397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Default="00763EDE" w:rsidP="00763EDE">
            <w:r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Default="00763EDE" w:rsidP="00763EDE">
            <w:r>
              <w:rPr>
                <w:rFonts w:hint="eastAsia"/>
              </w:rPr>
              <w:t>-100265000</w:t>
            </w:r>
          </w:p>
        </w:tc>
        <w:tc>
          <w:tcPr>
            <w:tcW w:w="2345" w:type="dxa"/>
          </w:tcPr>
          <w:p w:rsidR="00763EDE" w:rsidRPr="00F1287F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F1287F">
              <w:rPr>
                <w:rFonts w:ascii="Segoe UI" w:hAnsi="Segoe UI" w:cs="Segoe UI"/>
                <w:shd w:val="clear" w:color="auto" w:fill="FFFFFF"/>
              </w:rPr>
              <w:t>-27</w:t>
            </w:r>
            <w:r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617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年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2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月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3</w:t>
            </w:r>
            <w:r w:rsidRPr="00F1287F">
              <w:rPr>
                <w:rFonts w:ascii="Segoe UI" w:hAnsi="Segoe UI" w:cs="Segoe UI"/>
                <w:shd w:val="clear" w:color="auto" w:fill="FFFFFF"/>
              </w:rPr>
              <w:t>日星期</w:t>
            </w:r>
            <w:r>
              <w:rPr>
                <w:rFonts w:ascii="Segoe UI" w:hAnsi="Segoe UI" w:cs="Segoe UI" w:hint="eastAsia"/>
                <w:shd w:val="clear" w:color="auto" w:fill="FFFFFF"/>
              </w:rPr>
              <w:t>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7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-</w:t>
            </w:r>
            <w:r>
              <w:rPr>
                <w:rFonts w:hint="eastAsia"/>
              </w:rPr>
              <w:t>2705</w:t>
            </w:r>
            <w:r w:rsidRPr="00C42CBD">
              <w:t>00</w:t>
            </w:r>
          </w:p>
        </w:tc>
        <w:tc>
          <w:tcPr>
            <w:tcW w:w="1397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0B499D" w:rsidRDefault="00763EDE" w:rsidP="00763EDE">
            <w:r w:rsidRPr="000B499D">
              <w:rPr>
                <w:rFonts w:ascii="Segoe UI" w:hAnsi="Segoe UI" w:cs="Segoe UI"/>
                <w:shd w:val="clear" w:color="auto" w:fill="FFFFFF"/>
              </w:rPr>
              <w:t>-270500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8</w:t>
            </w:r>
          </w:p>
        </w:tc>
        <w:tc>
          <w:tcPr>
            <w:tcW w:w="1202" w:type="dxa"/>
          </w:tcPr>
          <w:p w:rsidR="00763EDE" w:rsidRPr="00C42CBD" w:rsidRDefault="00763EDE" w:rsidP="00763EDE">
            <w:r>
              <w:rPr>
                <w:rFonts w:hint="eastAsia"/>
              </w:rPr>
              <w:t>-</w:t>
            </w:r>
            <w:r w:rsidRPr="000B499D">
              <w:t>272500</w:t>
            </w:r>
          </w:p>
        </w:tc>
        <w:tc>
          <w:tcPr>
            <w:tcW w:w="1397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0B499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0B499D">
              <w:rPr>
                <w:rFonts w:ascii="Segoe UI" w:hAnsi="Segoe UI" w:cs="Segoe UI"/>
                <w:shd w:val="clear" w:color="auto" w:fill="FFFFFF"/>
              </w:rPr>
              <w:t>-27</w:t>
            </w:r>
            <w:r w:rsidRPr="000B499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500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0B499D">
              <w:rPr>
                <w:rFonts w:ascii="Segoe UI" w:hAnsi="Segoe UI" w:cs="Segoe UI" w:hint="eastAsia"/>
                <w:shd w:val="clear" w:color="auto" w:fill="FFFFFF"/>
              </w:rPr>
              <w:t>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9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0B499D" w:rsidRDefault="00763EDE" w:rsidP="00763EDE">
            <w:r w:rsidRPr="000B499D">
              <w:rPr>
                <w:rFonts w:ascii="Segoe UI" w:hAnsi="Segoe UI" w:cs="Segoe UI"/>
                <w:shd w:val="clear" w:color="auto" w:fill="FFFFFF"/>
              </w:rPr>
              <w:t>100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2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日星期六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10</w:t>
            </w:r>
          </w:p>
        </w:tc>
        <w:tc>
          <w:tcPr>
            <w:tcW w:w="1202" w:type="dxa"/>
          </w:tcPr>
          <w:p w:rsidR="00763EDE" w:rsidRPr="00C42CBD" w:rsidRDefault="00763EDE" w:rsidP="00763EDE">
            <w:r>
              <w:rPr>
                <w:rFonts w:hint="eastAsia"/>
              </w:rPr>
              <w:t>-</w:t>
            </w:r>
            <w:r w:rsidRPr="000B499D">
              <w:t>271821</w:t>
            </w:r>
          </w:p>
        </w:tc>
        <w:tc>
          <w:tcPr>
            <w:tcW w:w="1397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0B499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0B499D">
              <w:rPr>
                <w:rFonts w:ascii="Segoe UI" w:hAnsi="Segoe UI" w:cs="Segoe UI"/>
                <w:shd w:val="clear" w:color="auto" w:fill="FFFFFF"/>
              </w:rPr>
              <w:t>-271821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年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5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月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10</w:t>
            </w:r>
            <w:r w:rsidRPr="000B499D">
              <w:rPr>
                <w:rFonts w:ascii="Segoe UI" w:hAnsi="Segoe UI" w:cs="Segoe UI"/>
                <w:shd w:val="clear" w:color="auto" w:fill="FFFFFF"/>
              </w:rPr>
              <w:t>日星期一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99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99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</w:tr>
      <w:tr w:rsidR="00763EDE" w:rsidRPr="00C42CBD" w:rsidTr="00763EDE">
        <w:trPr>
          <w:trHeight w:val="910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2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275500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275500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日星期二</w:t>
            </w:r>
          </w:p>
        </w:tc>
      </w:tr>
      <w:tr w:rsidR="00763EDE" w:rsidRPr="00C42CBD" w:rsidTr="00763EDE">
        <w:trPr>
          <w:trHeight w:val="293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3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276500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27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6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六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4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200000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rPr>
                <w:rFonts w:ascii="Segoe UI" w:hAnsi="Segoe UI" w:cs="Segoe UI"/>
                <w:shd w:val="clear" w:color="auto" w:fill="FFFFFF"/>
              </w:rPr>
            </w:pPr>
            <w:r w:rsidRPr="00C42CBD">
              <w:rPr>
                <w:rFonts w:ascii="Segoe UI" w:hAnsi="Segoe UI" w:cs="Segoe UI"/>
                <w:shd w:val="clear" w:color="auto" w:fill="FFFFFF"/>
              </w:rPr>
              <w:t>200000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5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5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5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5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10</w:t>
            </w:r>
            <w:r w:rsidRPr="00C42CBD">
              <w:rPr>
                <w:rFonts w:ascii="Segoe UI" w:hAnsi="Segoe UI" w:cs="Segoe UI"/>
                <w:color w:val="CD2626"/>
                <w:shd w:val="clear" w:color="auto" w:fill="FFFFFF"/>
              </w:rPr>
              <w:t>日星期日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6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12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pPr>
              <w:jc w:val="center"/>
            </w:pPr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三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7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0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8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pPr>
              <w:tabs>
                <w:tab w:val="left" w:pos="814"/>
              </w:tabs>
            </w:pPr>
            <w:r w:rsidRPr="00C42CBD">
              <w:rPr>
                <w:rFonts w:hint="eastAsia"/>
              </w:rPr>
              <w:t>13</w:t>
            </w:r>
            <w:r w:rsidRPr="00C42CBD">
              <w:tab/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 </w:t>
            </w:r>
            <w:r w:rsidRPr="00C42CBD">
              <w:rPr>
                <w:rFonts w:ascii="Segoe UI" w:hAnsi="Segoe UI" w:cs="Segoe UI" w:hint="eastAsia"/>
                <w:bdr w:val="none" w:sz="0" w:space="0" w:color="auto" w:frame="1"/>
                <w:shd w:val="clear" w:color="auto" w:fill="FFFFFF"/>
              </w:rPr>
              <w:t>报错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1</w:t>
            </w:r>
            <w:r w:rsidRPr="00C42CBD">
              <w:rPr>
                <w:rFonts w:hint="eastAsia"/>
              </w:rPr>
              <w:t>9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pPr>
              <w:tabs>
                <w:tab w:val="left" w:pos="814"/>
              </w:tabs>
            </w:pPr>
            <w:r w:rsidRPr="00C42CBD">
              <w:rPr>
                <w:rFonts w:hint="eastAsia"/>
              </w:rPr>
              <w:t>-1</w:t>
            </w:r>
            <w:r w:rsidRPr="00C42CBD">
              <w:tab/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报错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2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日星期四</w:t>
            </w:r>
          </w:p>
        </w:tc>
      </w:tr>
      <w:tr w:rsidR="00763EDE" w:rsidRPr="00C42CBD" w:rsidTr="00763EDE">
        <w:trPr>
          <w:trHeight w:val="617"/>
        </w:trPr>
        <w:tc>
          <w:tcPr>
            <w:tcW w:w="18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3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</w:t>
            </w:r>
            <w:r w:rsidRPr="00C42CBD">
              <w:rPr>
                <w:rFonts w:ascii="Segoe UI" w:hAnsi="Segoe UI" w:cs="Segoe UI" w:hint="eastAsia"/>
                <w:shd w:val="clear" w:color="auto" w:fill="FFFFFF"/>
              </w:rPr>
              <w:t>五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22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30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5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1</w:t>
            </w:r>
            <w:r w:rsidRPr="00C42CBD">
              <w:rPr>
                <w:rFonts w:ascii="Segoe UI" w:hAnsi="Segoe UI" w:cs="Segoe UI"/>
                <w:shd w:val="clear" w:color="auto" w:fill="FFFFFF"/>
              </w:rPr>
              <w:t>日星期五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23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29</w:t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2020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年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4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月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30</w:t>
            </w:r>
            <w:r w:rsidRPr="00C42CBD">
              <w:rPr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日星期四</w:t>
            </w:r>
          </w:p>
        </w:tc>
      </w:tr>
      <w:tr w:rsidR="00763EDE" w:rsidRPr="00C42CBD" w:rsidTr="00763EDE">
        <w:trPr>
          <w:trHeight w:val="602"/>
        </w:trPr>
        <w:tc>
          <w:tcPr>
            <w:tcW w:w="1897" w:type="dxa"/>
          </w:tcPr>
          <w:p w:rsidR="00763EDE" w:rsidRPr="00C42CBD" w:rsidRDefault="00763EDE" w:rsidP="00763EDE">
            <w:r>
              <w:rPr>
                <w:rFonts w:hint="eastAsia"/>
              </w:rPr>
              <w:t>24</w:t>
            </w:r>
          </w:p>
        </w:tc>
        <w:tc>
          <w:tcPr>
            <w:tcW w:w="1202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2020</w:t>
            </w:r>
          </w:p>
        </w:tc>
        <w:tc>
          <w:tcPr>
            <w:tcW w:w="1397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4</w:t>
            </w:r>
          </w:p>
        </w:tc>
        <w:tc>
          <w:tcPr>
            <w:tcW w:w="901" w:type="dxa"/>
          </w:tcPr>
          <w:p w:rsidR="00763EDE" w:rsidRPr="00C42CBD" w:rsidRDefault="00763EDE" w:rsidP="00763EDE">
            <w:pPr>
              <w:tabs>
                <w:tab w:val="left" w:pos="735"/>
              </w:tabs>
            </w:pPr>
            <w:r w:rsidRPr="00C42CBD">
              <w:rPr>
                <w:rFonts w:hint="eastAsia"/>
              </w:rPr>
              <w:t>33</w:t>
            </w:r>
            <w:r w:rsidRPr="00C42CBD">
              <w:tab/>
            </w:r>
          </w:p>
        </w:tc>
        <w:tc>
          <w:tcPr>
            <w:tcW w:w="1473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1</w:t>
            </w:r>
          </w:p>
        </w:tc>
        <w:tc>
          <w:tcPr>
            <w:tcW w:w="2345" w:type="dxa"/>
          </w:tcPr>
          <w:p w:rsidR="00763EDE" w:rsidRPr="00C42CBD" w:rsidRDefault="00763EDE" w:rsidP="00763EDE">
            <w:r w:rsidRPr="00C42CBD">
              <w:rPr>
                <w:rFonts w:hint="eastAsia"/>
              </w:rPr>
              <w:t>报错</w:t>
            </w:r>
          </w:p>
        </w:tc>
      </w:tr>
    </w:tbl>
    <w:p w:rsidR="00D90EB8" w:rsidRPr="009418C4" w:rsidRDefault="00D90EB8" w:rsidP="00510B10">
      <w:pPr>
        <w:pStyle w:val="3"/>
        <w:numPr>
          <w:ilvl w:val="0"/>
          <w:numId w:val="0"/>
        </w:numPr>
        <w:rPr>
          <w:i w:val="0"/>
          <w:iCs/>
        </w:rPr>
      </w:pPr>
    </w:p>
    <w:p w:rsidR="00E35E58" w:rsidRDefault="00017FED" w:rsidP="00017FED">
      <w:pPr>
        <w:pStyle w:val="3"/>
        <w:numPr>
          <w:ilvl w:val="0"/>
          <w:numId w:val="0"/>
        </w:numPr>
        <w:rPr>
          <w:i w:val="0"/>
          <w:iCs/>
        </w:rPr>
      </w:pPr>
      <w:r>
        <w:t xml:space="preserve"> </w:t>
      </w:r>
      <w:r w:rsidR="007032EB" w:rsidRPr="007032EB">
        <w:rPr>
          <w:rFonts w:hint="eastAsia"/>
          <w:i w:val="0"/>
          <w:iCs/>
        </w:rPr>
        <w:t>二、</w:t>
      </w:r>
      <w:r w:rsidR="007032EB" w:rsidRPr="007032EB">
        <w:rPr>
          <w:i w:val="0"/>
          <w:iCs/>
        </w:rPr>
        <w:t>P</w:t>
      </w:r>
      <w:r w:rsidR="007032EB" w:rsidRPr="007032EB">
        <w:rPr>
          <w:rFonts w:hint="eastAsia"/>
          <w:i w:val="0"/>
          <w:iCs/>
        </w:rPr>
        <w:t>art1</w:t>
      </w:r>
      <w:r w:rsidR="00E35E58" w:rsidRPr="007032EB">
        <w:rPr>
          <w:rFonts w:hint="eastAsia"/>
          <w:i w:val="0"/>
          <w:iCs/>
        </w:rPr>
        <w:t>等</w:t>
      </w:r>
      <w:r w:rsidR="00E35E58">
        <w:rPr>
          <w:rFonts w:hint="eastAsia"/>
          <w:i w:val="0"/>
          <w:iCs/>
        </w:rPr>
        <w:t>价类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819"/>
        <w:gridCol w:w="927"/>
        <w:gridCol w:w="767"/>
        <w:gridCol w:w="901"/>
        <w:gridCol w:w="1266"/>
        <w:gridCol w:w="4387"/>
      </w:tblGrid>
      <w:tr w:rsidR="00E35E58" w:rsidRPr="00E35E58" w:rsidTr="00E35E58">
        <w:trPr>
          <w:trHeight w:val="510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用例号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Month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Day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Difference</w:t>
            </w:r>
          </w:p>
        </w:tc>
        <w:tc>
          <w:tcPr>
            <w:tcW w:w="4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期望输出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2004年5月8日星期六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2004年11月24日星期三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2000年5月8日星期一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2000年11月24日星期五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1997年5月8日星期四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1997年11月24日星期一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-1年5月8日星期六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 -1年11月24日星期三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2004年5月21日星期五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2004年12月7日星期二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2000年5月21日星期日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2000年12月7日星期四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1997年5月21日星期三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1997年12月7日星期日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-1年5月21日星期五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-1年12月7日星期二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2004年5月22日星期六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2004年12月8日星期三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SN19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2000年5月22日星期一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2000年12月8日星期五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-1年5月22日星期六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-1年12月8日星期三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1997年5月22日星期四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1997年12月8日星期一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2004年5月23日星期日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2004年12月9日星期四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2000年5月23日星期二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lastRenderedPageBreak/>
              <w:t>SN28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2000年12月9日星期六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SN29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1997年5月23日星期五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>1997年12月9日星期二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-1年5月23日星期日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8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-1年12月9日星期四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2004年3月8日星期一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2004年9月24日星期五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2000年3月8日星期三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2000年9月24日星期日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1997年3月8日星期六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 xml:space="preserve"> 1997年9月24日星期三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SN39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-1年3月8日星期一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-1年9月24日星期五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2004年3月21日星期日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2004年10月7日星期四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2000年3月21日星期二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2000年10月7日星期六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1997年3月21日星期五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1997年10月7日星期二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-1年3月21日星期日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-1年10月7日星期四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SN49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2004年3月22日星期一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2004年10月8日星期五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2000年3月22日星期三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2000年10月8日星期日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1997年3月22日星期六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1997年10月8日星期三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-1年3月22日星期一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 -1年10月8日星期五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SN59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2003年11月8日星期六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2004年5月26日星期三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1999年11月8日星期一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2000年5月26日星期五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SN69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1996年11月8日星期五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lastRenderedPageBreak/>
              <w:t>SN70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1997年5月27日星期二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-2年11月8日星期日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1"/>
                <w:szCs w:val="21"/>
              </w:rPr>
            </w:pPr>
            <w:r w:rsidRPr="00E35E58">
              <w:rPr>
                <w:rFonts w:hAnsi="宋体" w:cs="宋体" w:hint="eastAsia"/>
                <w:sz w:val="21"/>
                <w:szCs w:val="21"/>
              </w:rPr>
              <w:t xml:space="preserve"> -1年5月27日星期四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2003年11月21日星期五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2004年6月8日星期二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1999年11月21日星期日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2000年6月8日星期四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SN79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SN88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SN89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85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E35E58">
              <w:rPr>
                <w:rFonts w:ascii="Calibri" w:hAnsi="Calibri" w:cs="Calibri"/>
                <w:color w:val="000000"/>
                <w:sz w:val="21"/>
                <w:szCs w:val="21"/>
              </w:rPr>
              <w:t>2004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2000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1997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SN95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-100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  <w:tr w:rsidR="00E35E58" w:rsidRPr="00E35E58" w:rsidTr="00E35E58">
        <w:trPr>
          <w:trHeight w:val="270"/>
        </w:trPr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SN96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1"/>
                <w:szCs w:val="21"/>
              </w:rPr>
            </w:pPr>
            <w:r w:rsidRPr="00E35E58">
              <w:rPr>
                <w:rFonts w:hAnsi="宋体" w:cs="宋体" w:hint="eastAsia"/>
                <w:color w:val="000000"/>
                <w:sz w:val="21"/>
                <w:szCs w:val="21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color w:val="000000"/>
                <w:sz w:val="22"/>
                <w:szCs w:val="22"/>
              </w:rPr>
            </w:pPr>
            <w:r w:rsidRPr="00E35E58">
              <w:rPr>
                <w:rFonts w:hAnsi="宋体" w:cs="宋体" w:hint="eastAsia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E58" w:rsidRPr="00E35E58" w:rsidRDefault="00E35E58" w:rsidP="00E35E58">
            <w:pPr>
              <w:widowControl/>
              <w:spacing w:line="240" w:lineRule="auto"/>
              <w:jc w:val="center"/>
              <w:rPr>
                <w:rFonts w:hAnsi="宋体" w:cs="宋体"/>
                <w:sz w:val="22"/>
                <w:szCs w:val="22"/>
              </w:rPr>
            </w:pPr>
            <w:r w:rsidRPr="00E35E58">
              <w:rPr>
                <w:rFonts w:hAnsi="宋体" w:cs="宋体" w:hint="eastAsia"/>
                <w:sz w:val="22"/>
                <w:szCs w:val="22"/>
              </w:rPr>
              <w:t>NaN年NaN月NaN日星期undefined</w:t>
            </w:r>
          </w:p>
        </w:tc>
      </w:tr>
    </w:tbl>
    <w:p w:rsidR="007032EB" w:rsidRDefault="007032EB" w:rsidP="007032EB">
      <w:pPr>
        <w:pStyle w:val="3"/>
        <w:numPr>
          <w:ilvl w:val="0"/>
          <w:numId w:val="0"/>
        </w:numPr>
        <w:ind w:firstLineChars="100" w:firstLine="200"/>
      </w:pPr>
    </w:p>
    <w:p w:rsidR="007032EB" w:rsidRDefault="007032EB" w:rsidP="007032EB">
      <w:pPr>
        <w:pStyle w:val="3"/>
        <w:numPr>
          <w:ilvl w:val="0"/>
          <w:numId w:val="0"/>
        </w:numPr>
        <w:ind w:firstLineChars="100" w:firstLine="200"/>
      </w:pPr>
      <w:r>
        <w:rPr>
          <w:rFonts w:hint="eastAsia"/>
        </w:rPr>
        <w:t>三、part2边界值</w:t>
      </w:r>
    </w:p>
    <w:p w:rsidR="007032EB" w:rsidRDefault="007032EB" w:rsidP="007032EB">
      <w:r>
        <w:rPr>
          <w:rFonts w:hint="eastAsia"/>
        </w:rPr>
        <w:t>各输入取值范围表：</w:t>
      </w:r>
    </w:p>
    <w:tbl>
      <w:tblPr>
        <w:tblStyle w:val="af3"/>
        <w:tblW w:w="5214" w:type="dxa"/>
        <w:tblLayout w:type="fixed"/>
        <w:tblLook w:val="04A0" w:firstRow="1" w:lastRow="0" w:firstColumn="1" w:lastColumn="0" w:noHBand="0" w:noVBand="1"/>
      </w:tblPr>
      <w:tblGrid>
        <w:gridCol w:w="1376"/>
        <w:gridCol w:w="3838"/>
      </w:tblGrid>
      <w:tr w:rsidR="007032EB" w:rsidTr="00575F00">
        <w:tc>
          <w:tcPr>
            <w:tcW w:w="1376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</w:tr>
      <w:tr w:rsidR="007032EB" w:rsidTr="00575F00">
        <w:tc>
          <w:tcPr>
            <w:tcW w:w="1376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Y2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[</w:t>
            </w:r>
            <w:r>
              <w:t>-271821, 275760]</w:t>
            </w:r>
          </w:p>
        </w:tc>
      </w:tr>
      <w:tr w:rsidR="007032EB" w:rsidTr="00575F00">
        <w:tc>
          <w:tcPr>
            <w:tcW w:w="1376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M2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[1</w:t>
            </w:r>
            <w:r>
              <w:t>,</w:t>
            </w:r>
            <w:r>
              <w:rPr>
                <w:rFonts w:hint="eastAsia"/>
              </w:rPr>
              <w:t>12</w:t>
            </w:r>
            <w:r>
              <w:t>]</w:t>
            </w:r>
          </w:p>
        </w:tc>
      </w:tr>
      <w:tr w:rsidR="007032EB" w:rsidTr="00575F00">
        <w:tc>
          <w:tcPr>
            <w:tcW w:w="1376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D2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t>[1,31]</w:t>
            </w:r>
          </w:p>
        </w:tc>
      </w:tr>
    </w:tbl>
    <w:p w:rsidR="007032EB" w:rsidRDefault="007032EB" w:rsidP="007032EB"/>
    <w:p w:rsidR="007032EB" w:rsidRDefault="007032EB" w:rsidP="007032EB">
      <w:r>
        <w:rPr>
          <w:rFonts w:hint="eastAsia"/>
        </w:rPr>
        <w:t xml:space="preserve">测试用例表：【弱健壮边界测试】计算下一个日期 </w:t>
      </w:r>
    </w:p>
    <w:tbl>
      <w:tblPr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759"/>
        <w:gridCol w:w="284"/>
        <w:gridCol w:w="425"/>
        <w:gridCol w:w="851"/>
        <w:gridCol w:w="425"/>
        <w:gridCol w:w="425"/>
        <w:gridCol w:w="2977"/>
        <w:gridCol w:w="2268"/>
      </w:tblGrid>
      <w:tr w:rsidR="007032EB" w:rsidTr="00575F00">
        <w:trPr>
          <w:trHeight w:val="57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用例号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Y1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</w:rPr>
              <w:t>M1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D1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Y2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实际输出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1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59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59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 w:rsidRPr="00AB1066">
              <w:rPr>
                <w:rFonts w:hAnsi="宋体" w:cs="宋体"/>
                <w:color w:val="000000"/>
                <w:szCs w:val="21"/>
                <w:lang w:bidi="ar"/>
              </w:rPr>
              <w:t>99645883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 w:rsidRPr="00AB1066">
              <w:rPr>
                <w:rFonts w:hAnsi="宋体" w:cs="宋体"/>
                <w:color w:val="000000"/>
                <w:szCs w:val="21"/>
                <w:lang w:bidi="ar"/>
              </w:rPr>
              <w:t>99645883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lastRenderedPageBreak/>
              <w:t>04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</w:t>
            </w:r>
            <w:r w:rsidRPr="00232D5C">
              <w:rPr>
                <w:rFonts w:hAnsi="宋体" w:cs="宋体"/>
                <w:color w:val="000000"/>
                <w:sz w:val="22"/>
                <w:szCs w:val="22"/>
                <w:lang w:bidi="ar"/>
              </w:rPr>
              <w:t>99645517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</w:t>
            </w:r>
            <w:r w:rsidRPr="00232D5C">
              <w:rPr>
                <w:rFonts w:hAnsi="宋体" w:cs="宋体"/>
                <w:color w:val="000000"/>
                <w:sz w:val="22"/>
                <w:szCs w:val="22"/>
                <w:lang w:bidi="ar"/>
              </w:rPr>
              <w:t>99645517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 w:rsidRPr="00232D5C">
              <w:rPr>
                <w:rFonts w:hAnsi="宋体" w:cs="宋体"/>
                <w:color w:val="000000"/>
                <w:szCs w:val="21"/>
                <w:lang w:bidi="ar"/>
              </w:rPr>
              <w:t>-97884963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 w:rsidRPr="00232D5C">
              <w:rPr>
                <w:rFonts w:hAnsi="宋体" w:cs="宋体"/>
                <w:color w:val="000000"/>
                <w:szCs w:val="21"/>
                <w:lang w:bidi="ar"/>
              </w:rPr>
              <w:t>-97884963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 w:rsidRPr="00013773">
              <w:rPr>
                <w:rFonts w:hAnsi="宋体" w:cs="宋体"/>
                <w:color w:val="000000"/>
                <w:szCs w:val="21"/>
                <w:lang w:bidi="ar"/>
              </w:rPr>
              <w:t>-99988760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</w:t>
            </w:r>
            <w:r w:rsidRPr="00013773">
              <w:rPr>
                <w:rFonts w:hAnsi="宋体" w:cs="宋体"/>
                <w:color w:val="000000"/>
                <w:sz w:val="22"/>
                <w:szCs w:val="22"/>
                <w:lang w:bidi="ar"/>
              </w:rPr>
              <w:t>-99988760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相差-213天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-214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相差-</w:t>
            </w: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214</w:t>
            </w: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-212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-212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-181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181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-210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相差-210天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相差-181天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-76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相差-76天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-46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相差-46天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相差-78天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相差-46天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-16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相差-16天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-48</w:t>
            </w:r>
            <w:r w:rsidRPr="003F33A4"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相差-48天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83197" w:rsidRDefault="007032EB" w:rsidP="00575F00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99645883天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83197" w:rsidRDefault="007032EB" w:rsidP="00575F00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99645883天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-271820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Pr="00F83197" w:rsidRDefault="007032EB" w:rsidP="00575F00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99645517天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r w:rsidRPr="00F83197">
              <w:rPr>
                <w:rFonts w:hint="eastAsia"/>
              </w:rPr>
              <w:t>相差</w:t>
            </w:r>
            <w:r>
              <w:rPr>
                <w:rFonts w:hint="eastAsia"/>
              </w:rPr>
              <w:t>-</w:t>
            </w:r>
            <w:r w:rsidRPr="00F83197">
              <w:rPr>
                <w:rFonts w:hint="eastAsia"/>
              </w:rPr>
              <w:t>99645517天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2000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34BE9" w:rsidRDefault="007032EB" w:rsidP="00575F00">
            <w:r w:rsidRPr="00834BE9">
              <w:t>270000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834BE9" w:rsidRDefault="007032EB" w:rsidP="00575F00">
            <w:r w:rsidRPr="00834BE9"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r w:rsidRPr="00834BE9"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3D69E6" w:rsidRDefault="007032EB" w:rsidP="00575F00">
            <w:r w:rsidRPr="003D69E6">
              <w:rPr>
                <w:rFonts w:hint="eastAsia"/>
              </w:rPr>
              <w:t>相差97884963天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3D69E6" w:rsidRDefault="007032EB" w:rsidP="00575F00">
            <w:r w:rsidRPr="003D69E6">
              <w:rPr>
                <w:rFonts w:hint="eastAsia"/>
              </w:rPr>
              <w:t>相差97884963天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2000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Pr="003D69E6" w:rsidRDefault="007032EB" w:rsidP="00575F00">
            <w:r w:rsidRPr="003D69E6">
              <w:rPr>
                <w:rFonts w:hint="eastAsia"/>
              </w:rPr>
              <w:t>相差99988760天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r w:rsidRPr="003D69E6">
              <w:rPr>
                <w:rFonts w:hint="eastAsia"/>
              </w:rPr>
              <w:t>相差99988760天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>
              <w:rPr>
                <w:rFonts w:hint="eastAsia"/>
              </w:rPr>
              <w:t>2</w:t>
            </w:r>
            <w:r w:rsidRPr="008C3F9C">
              <w:t>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8C3F9C" w:rsidRDefault="007032EB" w:rsidP="00575F00">
            <w:r w:rsidRPr="008C3F9C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 w:rsidRPr="008C3F9C"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275761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NaN</w:t>
            </w: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相差214天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相差214天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28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相差212天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相差212天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相差181天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相差181天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相差210天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相差210天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1001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相差181天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相差76天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相差76天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33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相差46天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相差46天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相差78天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35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相差46天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36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相差16天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4D3B4B" w:rsidRDefault="007032EB" w:rsidP="00575F00">
            <w:r w:rsidRPr="004D3B4B">
              <w:rPr>
                <w:rFonts w:hint="eastAsia"/>
              </w:rPr>
              <w:t>相差16天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</w:t>
            </w:r>
            <w:r>
              <w:rPr>
                <w:rFonts w:hAnsi="宋体" w:cs="宋体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 w:rsidRPr="00F3220D">
              <w:rPr>
                <w:rFonts w:hAnsi="宋体" w:cs="宋体"/>
                <w:color w:val="000000"/>
                <w:szCs w:val="21"/>
                <w:lang w:bidi="ar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Pr="00F3220D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Pr="004D3B4B" w:rsidRDefault="007032EB" w:rsidP="00575F00">
            <w:r w:rsidRPr="004D3B4B">
              <w:rPr>
                <w:rFonts w:hint="eastAsia"/>
              </w:rPr>
              <w:t>相差48天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r w:rsidRPr="004D3B4B">
              <w:rPr>
                <w:rFonts w:hint="eastAsia"/>
              </w:rPr>
              <w:t>相差4</w:t>
            </w:r>
            <w:r>
              <w:rPr>
                <w:rFonts w:hint="eastAsia"/>
              </w:rPr>
              <w:t>8</w:t>
            </w:r>
            <w:r w:rsidRPr="004D3B4B">
              <w:rPr>
                <w:rFonts w:hint="eastAsia"/>
              </w:rPr>
              <w:t>天</w:t>
            </w:r>
          </w:p>
        </w:tc>
      </w:tr>
    </w:tbl>
    <w:p w:rsidR="007032EB" w:rsidRDefault="007032EB" w:rsidP="007032EB"/>
    <w:p w:rsidR="007032EB" w:rsidRDefault="007032EB" w:rsidP="007032EB">
      <w:r>
        <w:rPr>
          <w:rFonts w:hint="eastAsia"/>
        </w:rPr>
        <w:t>四、part2</w:t>
      </w:r>
      <w:r>
        <w:rPr>
          <w:rFonts w:hint="eastAsia"/>
        </w:rPr>
        <w:t>日期等价类划分表：</w:t>
      </w:r>
    </w:p>
    <w:tbl>
      <w:tblPr>
        <w:tblStyle w:val="af3"/>
        <w:tblW w:w="5214" w:type="dxa"/>
        <w:tblLayout w:type="fixed"/>
        <w:tblLook w:val="04A0" w:firstRow="1" w:lastRow="0" w:firstColumn="1" w:lastColumn="0" w:noHBand="0" w:noVBand="1"/>
      </w:tblPr>
      <w:tblGrid>
        <w:gridCol w:w="1376"/>
        <w:gridCol w:w="3838"/>
      </w:tblGrid>
      <w:tr w:rsidR="007032EB" w:rsidTr="00575F00">
        <w:tc>
          <w:tcPr>
            <w:tcW w:w="1376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</w:tr>
      <w:tr w:rsidR="007032EB" w:rsidTr="00575F00">
        <w:tc>
          <w:tcPr>
            <w:tcW w:w="1376" w:type="dxa"/>
            <w:vMerge w:val="restart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Y2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为闰年，且为非世纪年份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为闰年，且为世纪年份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为平年</w:t>
            </w:r>
          </w:p>
        </w:tc>
      </w:tr>
      <w:tr w:rsidR="007032EB" w:rsidTr="00575F00">
        <w:tc>
          <w:tcPr>
            <w:tcW w:w="1376" w:type="dxa"/>
            <w:vMerge w:val="restart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lastRenderedPageBreak/>
              <w:t>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M2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12}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{4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11}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{2}</w:t>
            </w:r>
          </w:p>
        </w:tc>
      </w:tr>
      <w:tr w:rsidR="007032EB" w:rsidTr="00575F00">
        <w:tc>
          <w:tcPr>
            <w:tcW w:w="1376" w:type="dxa"/>
            <w:vMerge w:val="restart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D2</w:t>
            </w: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[1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28]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{29}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{30}</w:t>
            </w:r>
          </w:p>
        </w:tc>
      </w:tr>
      <w:tr w:rsidR="007032EB" w:rsidTr="00575F00">
        <w:tc>
          <w:tcPr>
            <w:tcW w:w="1376" w:type="dxa"/>
            <w:vMerge/>
            <w:vAlign w:val="center"/>
          </w:tcPr>
          <w:p w:rsidR="007032EB" w:rsidRDefault="007032EB" w:rsidP="00575F00">
            <w:pPr>
              <w:jc w:val="center"/>
            </w:pPr>
          </w:p>
        </w:tc>
        <w:tc>
          <w:tcPr>
            <w:tcW w:w="3838" w:type="dxa"/>
            <w:vAlign w:val="center"/>
          </w:tcPr>
          <w:p w:rsidR="007032EB" w:rsidRDefault="007032EB" w:rsidP="00575F00">
            <w:pPr>
              <w:jc w:val="center"/>
            </w:pPr>
            <w:r>
              <w:rPr>
                <w:rFonts w:hint="eastAsia"/>
              </w:rPr>
              <w:t>{31}</w:t>
            </w:r>
          </w:p>
        </w:tc>
      </w:tr>
    </w:tbl>
    <w:p w:rsidR="007032EB" w:rsidRDefault="007032EB" w:rsidP="007032EB"/>
    <w:p w:rsidR="007032EB" w:rsidRDefault="007032EB" w:rsidP="007032EB">
      <w:r>
        <w:rPr>
          <w:rFonts w:hint="eastAsia"/>
        </w:rPr>
        <w:t xml:space="preserve">测试用例表：【弱健壮一般等价类】计算两个日期时间差 </w:t>
      </w:r>
    </w:p>
    <w:tbl>
      <w:tblPr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476"/>
        <w:gridCol w:w="425"/>
        <w:gridCol w:w="567"/>
        <w:gridCol w:w="709"/>
        <w:gridCol w:w="567"/>
        <w:gridCol w:w="425"/>
        <w:gridCol w:w="2977"/>
        <w:gridCol w:w="2268"/>
      </w:tblGrid>
      <w:tr w:rsidR="007032EB" w:rsidTr="00575F00">
        <w:trPr>
          <w:trHeight w:val="57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用例号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Y1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</w:rPr>
              <w:t>M1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D1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Y2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实际输出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28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相差23天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相差23天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相差-62天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相差-62天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2008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相差1天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相差1天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相差853天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相差853天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相差147天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相差-250天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07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相差62天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08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相差30天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09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相差-189天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相差208天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相差-43天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相差-11天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center"/>
              <w:rPr>
                <w:rFonts w:hAnsi="宋体" w:cs="宋体"/>
                <w:color w:val="000000"/>
                <w:sz w:val="22"/>
                <w:szCs w:val="22"/>
                <w:lang w:bidi="ar"/>
              </w:rPr>
            </w:pPr>
            <w:r>
              <w:rPr>
                <w:rFonts w:hAnsi="宋体" w:cs="宋体" w:hint="eastAsia"/>
                <w:color w:val="000000"/>
                <w:sz w:val="22"/>
                <w:szCs w:val="22"/>
                <w:lang w:bidi="ar"/>
              </w:rPr>
              <w:t>相差365天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相差-2193天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相差-1888天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相差1812天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17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相差1447天</w:t>
            </w:r>
          </w:p>
        </w:tc>
      </w:tr>
      <w:tr w:rsidR="007032EB" w:rsidTr="00575F00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18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jc w:val="center"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2016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2EB" w:rsidRDefault="007032EB" w:rsidP="00575F00">
            <w:pPr>
              <w:widowControl/>
              <w:textAlignment w:val="top"/>
              <w:rPr>
                <w:rFonts w:hAnsi="宋体" w:cs="宋体"/>
                <w:color w:val="000000"/>
                <w:szCs w:val="21"/>
                <w:lang w:bidi="ar"/>
              </w:rPr>
            </w:pPr>
            <w:r>
              <w:rPr>
                <w:rFonts w:hAnsi="宋体" w:cs="宋体" w:hint="eastAsia"/>
                <w:color w:val="000000"/>
                <w:szCs w:val="21"/>
                <w:lang w:bidi="ar"/>
              </w:rPr>
              <w:t>相差1569天</w:t>
            </w:r>
          </w:p>
        </w:tc>
      </w:tr>
    </w:tbl>
    <w:p w:rsidR="007032EB" w:rsidRDefault="007032EB" w:rsidP="007032EB"/>
    <w:p w:rsidR="00D90EB8" w:rsidRDefault="00D90EB8" w:rsidP="007032EB">
      <w:pPr>
        <w:pStyle w:val="3"/>
        <w:numPr>
          <w:ilvl w:val="0"/>
          <w:numId w:val="0"/>
        </w:numPr>
        <w:ind w:firstLineChars="100" w:firstLine="200"/>
      </w:pPr>
      <w:r>
        <w:br w:type="page"/>
      </w:r>
      <w:bookmarkStart w:id="8" w:name="_Toc498923562"/>
      <w:r>
        <w:rPr>
          <w:rFonts w:hint="eastAsia"/>
        </w:rPr>
        <w:lastRenderedPageBreak/>
        <w:t>工具</w:t>
      </w:r>
      <w:bookmarkEnd w:id="8"/>
    </w:p>
    <w:p w:rsidR="00D90EB8" w:rsidRDefault="00D90EB8">
      <w:pPr>
        <w:pStyle w:val="a9"/>
        <w:ind w:left="0"/>
      </w:pPr>
      <w:r>
        <w:rPr>
          <w:rFonts w:hint="eastAsia"/>
        </w:rPr>
        <w:t>此项目将使用以下工具：</w:t>
      </w:r>
    </w:p>
    <w:p w:rsidR="00D90EB8" w:rsidRDefault="00D90EB8">
      <w:pPr>
        <w:pStyle w:val="a9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>
        <w:tc>
          <w:tcPr>
            <w:tcW w:w="3060" w:type="dxa"/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用于功能性测试的</w:t>
            </w:r>
            <w:r>
              <w:rPr>
                <w:lang w:val="en-US"/>
              </w:rPr>
              <w:t xml:space="preserve"> ASQ </w:t>
            </w: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Default="00510B10">
            <w:pPr>
              <w:pStyle w:val="12"/>
              <w:jc w:val="center"/>
            </w:pPr>
            <w:r>
              <w:t>N</w:t>
            </w:r>
            <w:r>
              <w:rPr>
                <w:rFonts w:hint="eastAsia"/>
              </w:rPr>
              <w:t>ight</w:t>
            </w:r>
            <w:r>
              <w:t xml:space="preserve"> </w:t>
            </w:r>
            <w:r>
              <w:rPr>
                <w:rFonts w:hint="eastAsia"/>
              </w:rPr>
              <w:t>watcher</w:t>
            </w:r>
          </w:p>
        </w:tc>
        <w:tc>
          <w:tcPr>
            <w:tcW w:w="3150" w:type="dxa"/>
          </w:tcPr>
          <w:p w:rsidR="00D90EB8" w:rsidRDefault="00D90EB8">
            <w:pPr>
              <w:pStyle w:val="12"/>
              <w:jc w:val="center"/>
            </w:pPr>
          </w:p>
        </w:tc>
        <w:tc>
          <w:tcPr>
            <w:tcW w:w="900" w:type="dxa"/>
          </w:tcPr>
          <w:p w:rsidR="00D90EB8" w:rsidRDefault="00D90EB8">
            <w:pPr>
              <w:pStyle w:val="12"/>
              <w:jc w:val="center"/>
            </w:pPr>
          </w:p>
        </w:tc>
      </w:tr>
    </w:tbl>
    <w:p w:rsidR="00D90EB8" w:rsidRDefault="00D90EB8">
      <w:pPr>
        <w:pStyle w:val="1"/>
        <w:tabs>
          <w:tab w:val="num" w:pos="360"/>
        </w:tabs>
      </w:pPr>
      <w:r>
        <w:br w:type="page"/>
      </w:r>
      <w:bookmarkStart w:id="9" w:name="_Toc498923563"/>
      <w:r>
        <w:rPr>
          <w:rFonts w:hint="eastAsia"/>
        </w:rPr>
        <w:lastRenderedPageBreak/>
        <w:t>资源</w:t>
      </w:r>
      <w:bookmarkEnd w:id="9"/>
    </w:p>
    <w:p w:rsidR="00D90EB8" w:rsidRDefault="00D90EB8">
      <w:pPr>
        <w:pStyle w:val="2"/>
        <w:tabs>
          <w:tab w:val="num" w:pos="360"/>
        </w:tabs>
      </w:pPr>
      <w:bookmarkStart w:id="10" w:name="_Toc498923564"/>
      <w:r>
        <w:rPr>
          <w:rFonts w:hint="eastAsia"/>
        </w:rPr>
        <w:t>角色</w:t>
      </w:r>
      <w:bookmarkEnd w:id="10"/>
    </w:p>
    <w:p w:rsidR="00D90EB8" w:rsidRDefault="00D90EB8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p w:rsidR="00D90EB8" w:rsidRDefault="00D90EB8">
      <w:pPr>
        <w:pStyle w:val="a9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947B22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具体人员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510B10">
              <w:rPr>
                <w:rFonts w:hint="eastAsia"/>
                <w:lang w:val="en-US"/>
              </w:rPr>
              <w:t>组</w:t>
            </w:r>
            <w:r w:rsidR="00947B22">
              <w:rPr>
                <w:rFonts w:hint="eastAsia"/>
                <w:lang w:val="en-US"/>
              </w:rPr>
              <w:t>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947B22">
            <w:pPr>
              <w:pStyle w:val="12"/>
            </w:pPr>
            <w:r>
              <w:rPr>
                <w:rFonts w:hint="eastAsia"/>
              </w:rPr>
              <w:t>魏小渺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B22" w:rsidRDefault="00947B22" w:rsidP="00947B22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E7069A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</w:rPr>
              <w:t>负责第二部分的边界值测试用例</w:t>
            </w:r>
          </w:p>
          <w:p w:rsidR="00D1606E" w:rsidRDefault="00D1606E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</w:rPr>
              <w:t>使用nightwatcher进行测试用例输入</w:t>
            </w:r>
          </w:p>
        </w:tc>
      </w:tr>
      <w:tr w:rsidR="00D90EB8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510B10">
              <w:rPr>
                <w:rFonts w:hint="eastAsia"/>
                <w:lang w:val="en-US"/>
              </w:rPr>
              <w:t>组员</w:t>
            </w:r>
          </w:p>
          <w:p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947B22" w:rsidP="00947B22">
            <w:pPr>
              <w:pStyle w:val="12"/>
              <w:tabs>
                <w:tab w:val="center" w:pos="1242"/>
              </w:tabs>
            </w:pPr>
            <w:r>
              <w:rPr>
                <w:rFonts w:hint="eastAsia"/>
              </w:rPr>
              <w:t>周欣仪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:rsidR="00D90EB8" w:rsidRPr="00947B22" w:rsidRDefault="00947B22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编写</w:t>
            </w:r>
            <w:r w:rsidR="00D90EB8">
              <w:rPr>
                <w:rFonts w:hint="eastAsia"/>
                <w:lang w:val="en-US"/>
              </w:rPr>
              <w:t>测试计划</w:t>
            </w:r>
          </w:p>
          <w:p w:rsidR="00947B22" w:rsidRDefault="00947B22" w:rsidP="00947B22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</w:rPr>
              <w:t>负责第一部分的边界值测试用例</w:t>
            </w:r>
          </w:p>
        </w:tc>
      </w:tr>
      <w:tr w:rsidR="00510B10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10B10" w:rsidRDefault="00510B10" w:rsidP="00510B10">
            <w:pPr>
              <w:pStyle w:val="12"/>
            </w:pPr>
            <w:r>
              <w:rPr>
                <w:rFonts w:hint="eastAsia"/>
                <w:lang w:val="en-US"/>
              </w:rPr>
              <w:t>测试组员</w:t>
            </w:r>
          </w:p>
          <w:p w:rsidR="00510B10" w:rsidRDefault="00510B10" w:rsidP="00510B10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B10" w:rsidRDefault="00947B22" w:rsidP="00510B10">
            <w:pPr>
              <w:pStyle w:val="12"/>
            </w:pPr>
            <w:r>
              <w:rPr>
                <w:rFonts w:hint="eastAsia"/>
              </w:rPr>
              <w:t>钱星月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B22" w:rsidRDefault="00947B22" w:rsidP="00947B22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510B10" w:rsidRDefault="00947B22" w:rsidP="00510B10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</w:rPr>
              <w:t>生成需求说明</w:t>
            </w:r>
          </w:p>
          <w:p w:rsidR="00947B22" w:rsidRDefault="00947B22" w:rsidP="00510B10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</w:rPr>
              <w:t>负责</w:t>
            </w:r>
            <w:r w:rsidRPr="00947B22">
              <w:rPr>
                <w:rFonts w:hint="eastAsia"/>
              </w:rPr>
              <w:t>第二部分等价类</w:t>
            </w:r>
            <w:r>
              <w:rPr>
                <w:rFonts w:hint="eastAsia"/>
              </w:rPr>
              <w:t>测试用例</w:t>
            </w:r>
          </w:p>
        </w:tc>
      </w:tr>
      <w:tr w:rsidR="00510B1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B10" w:rsidRDefault="00510B10" w:rsidP="00510B10">
            <w:pPr>
              <w:pStyle w:val="12"/>
            </w:pPr>
            <w:r>
              <w:rPr>
                <w:rFonts w:hint="eastAsia"/>
                <w:lang w:val="en-US"/>
              </w:rPr>
              <w:t>测试组员</w:t>
            </w:r>
          </w:p>
          <w:p w:rsidR="00510B10" w:rsidRDefault="00510B10" w:rsidP="00510B10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0B10" w:rsidRDefault="00947B22" w:rsidP="00510B10">
            <w:pPr>
              <w:pStyle w:val="12"/>
            </w:pPr>
            <w:r>
              <w:rPr>
                <w:rFonts w:hint="eastAsia"/>
              </w:rPr>
              <w:t>董彦君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7B22" w:rsidRDefault="00947B22" w:rsidP="00947B22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510B10" w:rsidRDefault="00E7069A" w:rsidP="00510B10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</w:rPr>
              <w:t>负责第一部分的等价类测试用例</w:t>
            </w:r>
          </w:p>
          <w:p w:rsidR="00D1606E" w:rsidRDefault="00D1606E" w:rsidP="00510B10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</w:rPr>
              <w:t>编写测试评估报告</w:t>
            </w:r>
          </w:p>
        </w:tc>
      </w:tr>
    </w:tbl>
    <w:p w:rsidR="00D90EB8" w:rsidRDefault="00D90EB8" w:rsidP="00947B22">
      <w:pPr>
        <w:pStyle w:val="2"/>
        <w:numPr>
          <w:ilvl w:val="0"/>
          <w:numId w:val="0"/>
        </w:numPr>
      </w:pPr>
    </w:p>
    <w:p w:rsidR="00E7069A" w:rsidRDefault="00E7069A" w:rsidP="00E7069A">
      <w:pPr>
        <w:pStyle w:val="1"/>
        <w:tabs>
          <w:tab w:val="num" w:pos="360"/>
        </w:tabs>
      </w:pPr>
      <w:r>
        <w:rPr>
          <w:rFonts w:hint="eastAsia"/>
        </w:rPr>
        <w:t>可交付内容</w:t>
      </w:r>
    </w:p>
    <w:p w:rsidR="00E7069A" w:rsidRDefault="00E7069A" w:rsidP="00E7069A">
      <w:r>
        <w:rPr>
          <w:rFonts w:hint="eastAsia"/>
        </w:rPr>
        <w:t>测试计划书</w:t>
      </w:r>
    </w:p>
    <w:p w:rsidR="00E7069A" w:rsidRDefault="00E7069A" w:rsidP="00E7069A">
      <w:r>
        <w:rPr>
          <w:rFonts w:hint="eastAsia"/>
        </w:rPr>
        <w:t>软件需求说明</w:t>
      </w:r>
    </w:p>
    <w:p w:rsidR="00E7069A" w:rsidRPr="00E7069A" w:rsidRDefault="00E7069A" w:rsidP="00E7069A">
      <w:r>
        <w:rPr>
          <w:rFonts w:hint="eastAsia"/>
        </w:rPr>
        <w:t>测试评估报告</w:t>
      </w:r>
    </w:p>
    <w:p w:rsidR="00D90EB8" w:rsidRDefault="00D90EB8">
      <w:pPr>
        <w:pStyle w:val="1"/>
        <w:tabs>
          <w:tab w:val="num" w:pos="360"/>
        </w:tabs>
      </w:pPr>
      <w:r w:rsidRPr="00E7069A">
        <w:br w:type="page"/>
      </w:r>
      <w:bookmarkStart w:id="11" w:name="_Toc498923571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11"/>
    </w:p>
    <w:p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:rsidR="00947B22" w:rsidRDefault="00D90EB8" w:rsidP="00947B22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:rsidR="00D90EB8" w:rsidRDefault="00D90EB8" w:rsidP="00947B22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:rsidR="00D90EB8" w:rsidRDefault="00D90EB8" w:rsidP="00947B22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:rsidR="00D90EB8" w:rsidRDefault="00D90EB8">
      <w:pPr>
        <w:pStyle w:val="a9"/>
      </w:pPr>
    </w:p>
    <w:sectPr w:rsidR="00D90EB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667C" w:rsidRDefault="000F667C">
      <w:r>
        <w:separator/>
      </w:r>
    </w:p>
  </w:endnote>
  <w:endnote w:type="continuationSeparator" w:id="0">
    <w:p w:rsidR="000F667C" w:rsidRDefault="000F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0EB8" w:rsidRDefault="00D90EB8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587B10">
            <w:rPr>
              <w:rFonts w:ascii="Times New Roman" w:hint="eastAsia"/>
            </w:rPr>
            <w:t>&lt;</w:t>
          </w:r>
          <w:r w:rsidR="00587B10">
            <w:rPr>
              <w:rFonts w:ascii="Times New Roman" w:hint="eastAsia"/>
            </w:rPr>
            <w:t>公司名称</w:t>
          </w:r>
          <w:r w:rsidR="00587B1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667C" w:rsidRDefault="000F667C">
      <w:r>
        <w:separator/>
      </w:r>
    </w:p>
  </w:footnote>
  <w:footnote w:type="continuationSeparator" w:id="0">
    <w:p w:rsidR="000F667C" w:rsidRDefault="000F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90EB8" w:rsidRDefault="00D90EB8">
    <w:pPr>
      <w:rPr>
        <w:sz w:val="24"/>
      </w:rPr>
    </w:pPr>
  </w:p>
  <w:p w:rsidR="00D90EB8" w:rsidRDefault="00D90EB8">
    <w:pPr>
      <w:pBdr>
        <w:top w:val="single" w:sz="6" w:space="1" w:color="auto"/>
      </w:pBdr>
      <w:rPr>
        <w:sz w:val="24"/>
      </w:rPr>
    </w:pPr>
  </w:p>
  <w:p w:rsidR="00D90EB8" w:rsidRDefault="00D90EB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7B10">
      <w:rPr>
        <w:rFonts w:ascii="Arial" w:hAnsi="Arial" w:hint="eastAsia"/>
        <w:b/>
        <w:sz w:val="36"/>
      </w:rPr>
      <w:t>&lt;S</w:t>
    </w:r>
    <w:r w:rsidR="00587B10">
      <w:rPr>
        <w:rFonts w:ascii="Arial" w:hAnsi="Arial"/>
        <w:b/>
        <w:sz w:val="36"/>
      </w:rPr>
      <w:t>JTU</w:t>
    </w:r>
    <w:r w:rsidR="00587B10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D90EB8" w:rsidRDefault="00D90EB8">
    <w:pPr>
      <w:pBdr>
        <w:bottom w:val="single" w:sz="6" w:space="1" w:color="auto"/>
      </w:pBdr>
      <w:jc w:val="right"/>
      <w:rPr>
        <w:sz w:val="24"/>
      </w:rPr>
    </w:pPr>
  </w:p>
  <w:p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10B10" w:rsidTr="002B2908">
      <w:tc>
        <w:tcPr>
          <w:tcW w:w="6379" w:type="dxa"/>
        </w:tcPr>
        <w:p w:rsidR="00510B10" w:rsidRDefault="00510B10" w:rsidP="00510B10">
          <w:r>
            <w:rPr>
              <w:rFonts w:hint="eastAsia"/>
            </w:rPr>
            <w:t>日期计算器</w:t>
          </w:r>
        </w:p>
      </w:tc>
      <w:tc>
        <w:tcPr>
          <w:tcW w:w="3179" w:type="dxa"/>
        </w:tcPr>
        <w:p w:rsidR="00510B10" w:rsidRDefault="00510B10" w:rsidP="00510B1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10B10" w:rsidTr="002B2908">
      <w:tc>
        <w:tcPr>
          <w:tcW w:w="6379" w:type="dxa"/>
        </w:tcPr>
        <w:p w:rsidR="00510B10" w:rsidRDefault="00510B10" w:rsidP="00510B10">
          <w:r>
            <w:rPr>
              <w:rFonts w:hint="eastAsia"/>
            </w:rPr>
            <w:t>测试计划</w:t>
          </w:r>
        </w:p>
      </w:tc>
      <w:tc>
        <w:tcPr>
          <w:tcW w:w="3179" w:type="dxa"/>
        </w:tcPr>
        <w:p w:rsidR="00510B10" w:rsidRDefault="00510B10" w:rsidP="00510B10">
          <w:r>
            <w:t xml:space="preserve">  Date: </w:t>
          </w:r>
          <w:r>
            <w:rPr>
              <w:rFonts w:hint="eastAsia"/>
            </w:rPr>
            <w:t>2020.04.19</w:t>
          </w:r>
        </w:p>
      </w:tc>
    </w:tr>
    <w:tr w:rsidR="00510B10" w:rsidTr="002B2908">
      <w:tc>
        <w:tcPr>
          <w:tcW w:w="9558" w:type="dxa"/>
          <w:gridSpan w:val="2"/>
        </w:tcPr>
        <w:p w:rsidR="00510B10" w:rsidRDefault="00510B10" w:rsidP="00510B10">
          <w:r>
            <w:t>&lt;document identifier&gt;</w:t>
          </w:r>
        </w:p>
      </w:tc>
    </w:tr>
  </w:tbl>
  <w:p w:rsidR="00D90EB8" w:rsidRPr="00510B10" w:rsidRDefault="00D90EB8" w:rsidP="00510B1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10"/>
    <w:rsid w:val="00017FED"/>
    <w:rsid w:val="00035B34"/>
    <w:rsid w:val="000F667C"/>
    <w:rsid w:val="004B273A"/>
    <w:rsid w:val="00510B10"/>
    <w:rsid w:val="00587B10"/>
    <w:rsid w:val="00594BB9"/>
    <w:rsid w:val="007032EB"/>
    <w:rsid w:val="00763EDE"/>
    <w:rsid w:val="008407C3"/>
    <w:rsid w:val="009418C4"/>
    <w:rsid w:val="00947B22"/>
    <w:rsid w:val="00B21CCF"/>
    <w:rsid w:val="00B4416F"/>
    <w:rsid w:val="00B4659A"/>
    <w:rsid w:val="00B83B04"/>
    <w:rsid w:val="00CD1DDA"/>
    <w:rsid w:val="00D1606E"/>
    <w:rsid w:val="00D76AE6"/>
    <w:rsid w:val="00D90EB8"/>
    <w:rsid w:val="00E35E58"/>
    <w:rsid w:val="00E7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F1544"/>
  <w15:chartTrackingRefBased/>
  <w15:docId w15:val="{26D97163-35B1-408D-AC40-8A36802F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9418C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ird\software%20testing\Requirements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36E2-0118-454D-858D-56B676B1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32</TotalTime>
  <Pages>15</Pages>
  <Words>1403</Words>
  <Characters>8002</Characters>
  <Application>Microsoft Office Word</Application>
  <DocSecurity>0</DocSecurity>
  <Lines>66</Lines>
  <Paragraphs>18</Paragraphs>
  <ScaleCrop>false</ScaleCrop>
  <Company>&lt;公司名称&gt;</Company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hzlan</dc:creator>
  <cp:keywords/>
  <cp:lastModifiedBy> </cp:lastModifiedBy>
  <cp:revision>4</cp:revision>
  <cp:lastPrinted>1999-10-18T09:22:00Z</cp:lastPrinted>
  <dcterms:created xsi:type="dcterms:W3CDTF">2020-04-19T12:58:00Z</dcterms:created>
  <dcterms:modified xsi:type="dcterms:W3CDTF">2020-04-19T13:42:00Z</dcterms:modified>
</cp:coreProperties>
</file>